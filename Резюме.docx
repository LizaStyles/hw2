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58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Основная макетная таблица"/>
      </w:tblPr>
      <w:tblGrid>
        <w:gridCol w:w="6007"/>
        <w:gridCol w:w="5050"/>
      </w:tblGrid>
      <w:tr w:rsidR="004A7542" w:rsidRPr="00427E16" w:rsidTr="009638B7">
        <w:trPr>
          <w:trHeight w:val="12869"/>
          <w:jc w:val="center"/>
        </w:trPr>
        <w:tc>
          <w:tcPr>
            <w:tcW w:w="6007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Макетная таблица левой стороны"/>
            </w:tblPr>
            <w:tblGrid>
              <w:gridCol w:w="5992"/>
            </w:tblGrid>
            <w:tr w:rsidR="004A7542" w:rsidRPr="00A85B6F" w:rsidTr="00C02132">
              <w:trPr>
                <w:trHeight w:hRule="exact" w:val="4415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:rsidR="004A7542" w:rsidRPr="002D589D" w:rsidRDefault="005B6C21" w:rsidP="00346ED4">
                  <w:pPr>
                    <w:pStyle w:val="1"/>
                  </w:pPr>
                  <w:sdt>
                    <w:sdtPr>
                      <w:alias w:val="Навыки:"/>
                      <w:tag w:val="Навыки:"/>
                      <w:id w:val="1490835561"/>
                      <w:placeholder>
                        <w:docPart w:val="2B863327C2A843CF9C895033EEB6574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2D589D">
                        <w:rPr>
                          <w:lang w:bidi="ru-RU"/>
                        </w:rPr>
                        <w:t>Навыки</w:t>
                      </w:r>
                    </w:sdtContent>
                  </w:sdt>
                </w:p>
                <w:p w:rsidR="004A7542" w:rsidRPr="00427E16" w:rsidRDefault="008D569E" w:rsidP="00346ED4">
                  <w:pPr>
                    <w:pStyle w:val="2"/>
                  </w:pPr>
                  <w:r w:rsidRPr="00427E16">
                    <w:t xml:space="preserve">Я знаю </w:t>
                  </w:r>
                  <w:r w:rsidR="00466D9A" w:rsidRPr="00427E16">
                    <w:t>3</w:t>
                  </w:r>
                  <w:r w:rsidRPr="00427E16">
                    <w:t xml:space="preserve"> иностранных языка: английский, французский</w:t>
                  </w:r>
                  <w:r w:rsidR="00466D9A" w:rsidRPr="00427E16">
                    <w:t xml:space="preserve"> и </w:t>
                  </w:r>
                  <w:r w:rsidRPr="00427E16">
                    <w:t>испанский</w:t>
                  </w:r>
                  <w:r w:rsidR="00466D9A" w:rsidRPr="00427E16">
                    <w:t>.</w:t>
                  </w:r>
                </w:p>
                <w:p w:rsidR="001448C6" w:rsidRPr="00427E16" w:rsidRDefault="001448C6" w:rsidP="001448C6">
                  <w:pPr>
                    <w:rPr>
                      <w:b/>
                      <w:lang w:val="en-US"/>
                    </w:rPr>
                  </w:pPr>
                  <w:r w:rsidRPr="00427E16">
                    <w:rPr>
                      <w:b/>
                    </w:rPr>
                    <w:t>Отлично</w:t>
                  </w:r>
                  <w:r w:rsidRPr="00427E16">
                    <w:rPr>
                      <w:b/>
                      <w:lang w:val="en-US"/>
                    </w:rPr>
                    <w:t xml:space="preserve"> </w:t>
                  </w:r>
                  <w:r w:rsidRPr="00427E16">
                    <w:rPr>
                      <w:b/>
                    </w:rPr>
                    <w:t>танцую</w:t>
                  </w:r>
                  <w:r w:rsidRPr="00427E16">
                    <w:rPr>
                      <w:b/>
                      <w:lang w:val="en-US"/>
                    </w:rPr>
                    <w:t xml:space="preserve"> </w:t>
                  </w:r>
                  <w:r w:rsidRPr="00427E16">
                    <w:rPr>
                      <w:b/>
                    </w:rPr>
                    <w:t>такие</w:t>
                  </w:r>
                  <w:r w:rsidRPr="00427E16">
                    <w:rPr>
                      <w:b/>
                      <w:lang w:val="en-US"/>
                    </w:rPr>
                    <w:t xml:space="preserve"> </w:t>
                  </w:r>
                  <w:r w:rsidRPr="00427E16">
                    <w:rPr>
                      <w:b/>
                    </w:rPr>
                    <w:t>стили</w:t>
                  </w:r>
                  <w:r w:rsidRPr="00427E16">
                    <w:rPr>
                      <w:b/>
                      <w:lang w:val="en-US"/>
                    </w:rPr>
                    <w:t xml:space="preserve">, </w:t>
                  </w:r>
                  <w:r w:rsidRPr="00427E16">
                    <w:rPr>
                      <w:b/>
                    </w:rPr>
                    <w:t>как</w:t>
                  </w:r>
                  <w:r w:rsidRPr="00427E16">
                    <w:rPr>
                      <w:b/>
                      <w:lang w:val="en-US"/>
                    </w:rPr>
                    <w:t>: street dance, dance hall, vogue, hip-hop.</w:t>
                  </w:r>
                </w:p>
                <w:p w:rsidR="00427E16" w:rsidRDefault="00427E16" w:rsidP="001448C6">
                  <w:pPr>
                    <w:rPr>
                      <w:b/>
                      <w:sz w:val="20"/>
                      <w:lang w:val="en-US"/>
                    </w:rPr>
                  </w:pPr>
                </w:p>
                <w:tbl>
                  <w:tblPr>
                    <w:tblStyle w:val="-54"/>
                    <w:tblW w:w="5645" w:type="dxa"/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5645"/>
                  </w:tblGrid>
                  <w:tr w:rsidR="00427E16" w:rsidRPr="00427E16" w:rsidTr="00427E16">
                    <w:trPr>
                      <w:trHeight w:val="298"/>
                    </w:trPr>
                    <w:tc>
                      <w:tcPr>
                        <w:tcW w:w="5645" w:type="dxa"/>
                      </w:tcPr>
                      <w:p w:rsidR="00427E16" w:rsidRPr="00427E16" w:rsidRDefault="00427E16" w:rsidP="00427E16">
                        <w:pPr>
                          <w:jc w:val="both"/>
                          <w:rPr>
                            <w:b/>
                            <w:sz w:val="20"/>
                            <w:lang w:val="en-US"/>
                          </w:rPr>
                        </w:pPr>
                      </w:p>
                    </w:tc>
                  </w:tr>
                  <w:tr w:rsidR="00427E16" w:rsidRPr="00427E16" w:rsidTr="00427E16">
                    <w:trPr>
                      <w:trHeight w:val="343"/>
                    </w:trPr>
                    <w:tc>
                      <w:tcPr>
                        <w:tcW w:w="5645" w:type="dxa"/>
                      </w:tcPr>
                      <w:p w:rsidR="00427E16" w:rsidRPr="00427E16" w:rsidRDefault="00427E16" w:rsidP="00971415">
                        <w:r w:rsidRPr="00427E16">
                          <w:t>ЛИЧНЫЕ КАЧАСТВА И УВЛЕЧЕНИЯ</w:t>
                        </w:r>
                      </w:p>
                    </w:tc>
                  </w:tr>
                  <w:tr w:rsidR="00427E16" w:rsidRPr="00427E16" w:rsidTr="00427E16">
                    <w:trPr>
                      <w:trHeight w:val="1000"/>
                    </w:trPr>
                    <w:tc>
                      <w:tcPr>
                        <w:tcW w:w="5645" w:type="dxa"/>
                      </w:tcPr>
                      <w:p w:rsidR="00427E16" w:rsidRPr="00427E16" w:rsidRDefault="00427E16" w:rsidP="00971415">
                        <w:pPr>
                          <w:rPr>
                            <w:b/>
                          </w:rPr>
                        </w:pPr>
                        <w:r w:rsidRPr="00427E16">
                          <w:rPr>
                            <w:b/>
                          </w:rPr>
                          <w:t>Я очень целеустремлённая, отзывчивая и трудолюбивая. Очень хорошо умею налаживать контакт с командой.</w:t>
                        </w:r>
                      </w:p>
                    </w:tc>
                  </w:tr>
                  <w:tr w:rsidR="00427E16" w:rsidRPr="001448C6" w:rsidTr="00427E16">
                    <w:trPr>
                      <w:trHeight w:val="328"/>
                    </w:trPr>
                    <w:tc>
                      <w:tcPr>
                        <w:tcW w:w="5645" w:type="dxa"/>
                      </w:tcPr>
                      <w:p w:rsidR="00427E16" w:rsidRPr="001448C6" w:rsidRDefault="00427E16" w:rsidP="00971415">
                        <w:r w:rsidRPr="00427E16">
                          <w:rPr>
                            <w:b/>
                          </w:rPr>
                          <w:t>С детства танцую и играю в спектаклях.</w:t>
                        </w:r>
                      </w:p>
                    </w:tc>
                  </w:tr>
                </w:tbl>
                <w:p w:rsidR="00427E16" w:rsidRPr="001448C6" w:rsidRDefault="00427E16" w:rsidP="00427E16"/>
              </w:tc>
            </w:tr>
            <w:tr w:rsidR="004A7542" w:rsidRPr="00A85B6F" w:rsidTr="00C02132">
              <w:trPr>
                <w:trHeight w:val="832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:rsidR="004A7542" w:rsidRPr="00A85B6F" w:rsidRDefault="005B6C21" w:rsidP="00346ED4">
                  <w:pPr>
                    <w:pStyle w:val="1"/>
                  </w:pPr>
                  <w:sdt>
                    <w:sdtPr>
                      <w:alias w:val="Опыт работы:"/>
                      <w:tag w:val="Опыт работы:"/>
                      <w:id w:val="1217937480"/>
                      <w:placeholder>
                        <w:docPart w:val="48D368F0200947BB8F756CB2A903080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ru-RU"/>
                        </w:rPr>
                        <w:t>Опыт работы</w:t>
                      </w:r>
                    </w:sdtContent>
                  </w:sdt>
                </w:p>
                <w:p w:rsidR="001448C6" w:rsidRDefault="001448C6" w:rsidP="00346ED4">
                  <w:pPr>
                    <w:pStyle w:val="2"/>
                    <w:rPr>
                      <w:lang w:bidi="ru-RU"/>
                    </w:rPr>
                  </w:pPr>
                </w:p>
                <w:p w:rsidR="004A7542" w:rsidRPr="00466D9A" w:rsidRDefault="00466D9A" w:rsidP="00346ED4">
                  <w:pPr>
                    <w:pStyle w:val="2"/>
                    <w:rPr>
                      <w:lang w:val="en-US"/>
                    </w:rPr>
                  </w:pPr>
                  <w:r>
                    <w:rPr>
                      <w:lang w:bidi="ru-RU"/>
                    </w:rPr>
                    <w:t>Танцовщица</w:t>
                  </w:r>
                  <w:r w:rsidR="004A7542" w:rsidRPr="00466D9A">
                    <w:rPr>
                      <w:lang w:val="en-US" w:bidi="ru-RU"/>
                    </w:rPr>
                    <w:t xml:space="preserve"> | </w:t>
                  </w:r>
                  <w:r>
                    <w:rPr>
                      <w:lang w:val="en-US"/>
                    </w:rPr>
                    <w:t>Full</w:t>
                  </w:r>
                  <w:r w:rsidRPr="00466D9A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House</w:t>
                  </w:r>
                  <w:r w:rsidR="004A7542" w:rsidRPr="00466D9A">
                    <w:rPr>
                      <w:lang w:val="en-US" w:bidi="ru-RU"/>
                    </w:rPr>
                    <w:t xml:space="preserve"> | </w:t>
                  </w:r>
                  <w:r>
                    <w:rPr>
                      <w:lang w:val="en-US"/>
                    </w:rPr>
                    <w:t>c</w:t>
                  </w:r>
                  <w:r w:rsidR="004A7542" w:rsidRPr="00466D9A">
                    <w:rPr>
                      <w:lang w:val="en-US" w:bidi="ru-RU"/>
                    </w:rPr>
                    <w:t> </w:t>
                  </w:r>
                  <w:r w:rsidRPr="00466D9A">
                    <w:rPr>
                      <w:lang w:val="en-US" w:bidi="ru-RU"/>
                    </w:rPr>
                    <w:t>2010</w:t>
                  </w:r>
                  <w:r w:rsidR="004A7542" w:rsidRPr="00466D9A">
                    <w:rPr>
                      <w:lang w:val="en-US" w:bidi="ru-RU"/>
                    </w:rPr>
                    <w:t xml:space="preserve">— </w:t>
                  </w:r>
                  <w:sdt>
                    <w:sdtPr>
                      <w:alias w:val="Введите даты окончания работы в компании 1:"/>
                      <w:tag w:val="Введите даты окончания работы в компании 1:"/>
                      <w:id w:val="-1556002318"/>
                      <w:placeholder>
                        <w:docPart w:val="89ED6357AD424002BD691336F96A947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ru-RU"/>
                        </w:rPr>
                        <w:t>по</w:t>
                      </w:r>
                    </w:sdtContent>
                  </w:sdt>
                  <w:r>
                    <w:rPr>
                      <w:lang w:val="en-US"/>
                    </w:rPr>
                    <w:t xml:space="preserve"> 2017</w:t>
                  </w:r>
                </w:p>
                <w:p w:rsidR="004A7542" w:rsidRPr="00A85B6F" w:rsidRDefault="001448C6" w:rsidP="00346ED4">
                  <w:r>
                    <w:t>Участвовала в 37 концертах, 15 из них являлись конкурсами. Из 15 у нас 9 первых мест.</w:t>
                  </w:r>
                </w:p>
                <w:p w:rsidR="004A7542" w:rsidRPr="00466D9A" w:rsidRDefault="00466D9A" w:rsidP="00346ED4">
                  <w:pPr>
                    <w:pStyle w:val="2"/>
                  </w:pPr>
                  <w:r>
                    <w:t>Редактор</w:t>
                  </w:r>
                  <w:r w:rsidR="004A7542" w:rsidRPr="00466D9A">
                    <w:rPr>
                      <w:lang w:bidi="ru-RU"/>
                    </w:rPr>
                    <w:t xml:space="preserve">| </w:t>
                  </w:r>
                  <w:r>
                    <w:t>Журнал «</w:t>
                  </w:r>
                  <w:r>
                    <w:rPr>
                      <w:lang w:val="en-US"/>
                    </w:rPr>
                    <w:t>Late</w:t>
                  </w:r>
                  <w:r w:rsidRPr="00466D9A">
                    <w:t xml:space="preserve"> 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Late</w:t>
                  </w:r>
                  <w:proofErr w:type="spellEnd"/>
                  <w:r>
                    <w:t>»</w:t>
                  </w:r>
                  <w:r w:rsidR="004A7542" w:rsidRPr="00466D9A">
                    <w:rPr>
                      <w:lang w:bidi="ru-RU"/>
                    </w:rPr>
                    <w:t>|</w:t>
                  </w:r>
                  <w:proofErr w:type="gramEnd"/>
                  <w:r w:rsidR="004A7542" w:rsidRPr="00466D9A">
                    <w:rPr>
                      <w:lang w:bidi="ru-RU"/>
                    </w:rPr>
                    <w:t xml:space="preserve"> </w:t>
                  </w:r>
                  <w:r>
                    <w:rPr>
                      <w:lang w:val="en-US"/>
                    </w:rPr>
                    <w:t>c</w:t>
                  </w:r>
                  <w:r w:rsidRPr="00466D9A">
                    <w:t xml:space="preserve"> 201</w:t>
                  </w:r>
                  <w:r>
                    <w:t xml:space="preserve">6 </w:t>
                  </w:r>
                </w:p>
                <w:p w:rsidR="004A7542" w:rsidRDefault="00466D9A" w:rsidP="00346ED4">
                  <w:r>
                    <w:t>Мною написано около 89 статей и 50 из них были опубликованы.</w:t>
                  </w:r>
                </w:p>
                <w:p w:rsidR="001448C6" w:rsidRPr="001448C6" w:rsidRDefault="001448C6" w:rsidP="00346ED4">
                  <w:pPr>
                    <w:rPr>
                      <w:b/>
                      <w:lang w:val="en-US"/>
                    </w:rPr>
                  </w:pPr>
                  <w:r w:rsidRPr="001448C6">
                    <w:rPr>
                      <w:b/>
                    </w:rPr>
                    <w:t>Модель</w:t>
                  </w:r>
                  <w:r w:rsidRPr="001448C6">
                    <w:rPr>
                      <w:b/>
                      <w:lang w:val="en-US"/>
                    </w:rPr>
                    <w:t>| Fashion Show| c 2015</w:t>
                  </w:r>
                </w:p>
                <w:p w:rsidR="001448C6" w:rsidRPr="001448C6" w:rsidRDefault="001448C6" w:rsidP="00C02132">
                  <w:r>
                    <w:t>Участвовала в восьми показах. Один из них состоялся в 2017 году в Милане.</w:t>
                  </w:r>
                </w:p>
                <w:p w:rsidR="004A7542" w:rsidRPr="00A85B6F" w:rsidRDefault="005B6C21" w:rsidP="00346ED4">
                  <w:pPr>
                    <w:pStyle w:val="1"/>
                  </w:pPr>
                  <w:sdt>
                    <w:sdtPr>
                      <w:alias w:val="Образование:"/>
                      <w:tag w:val="Образование:"/>
                      <w:id w:val="1349516922"/>
                      <w:placeholder>
                        <w:docPart w:val="1C1EFB0F9F314A98A6963D2C30B48FE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ru-RU"/>
                        </w:rPr>
                        <w:t>Образование</w:t>
                      </w:r>
                    </w:sdtContent>
                  </w:sdt>
                </w:p>
                <w:p w:rsidR="001448C6" w:rsidRDefault="001448C6" w:rsidP="00466D9A"/>
                <w:p w:rsidR="00466D9A" w:rsidRPr="001448C6" w:rsidRDefault="008D569E" w:rsidP="00466D9A">
                  <w:pPr>
                    <w:rPr>
                      <w:b/>
                    </w:rPr>
                  </w:pPr>
                  <w:r w:rsidRPr="001448C6">
                    <w:rPr>
                      <w:b/>
                    </w:rPr>
                    <w:t>МБОУ ИЕГЛ «Школа</w:t>
                  </w:r>
                  <w:r w:rsidR="00466D9A" w:rsidRPr="001448C6">
                    <w:rPr>
                      <w:b/>
                    </w:rPr>
                    <w:t>- 30» г. Ижевск.</w:t>
                  </w:r>
                </w:p>
                <w:p w:rsidR="00466D9A" w:rsidRPr="001448C6" w:rsidRDefault="00466D9A" w:rsidP="00466D9A">
                  <w:pPr>
                    <w:rPr>
                      <w:b/>
                    </w:rPr>
                  </w:pPr>
                  <w:r w:rsidRPr="001448C6">
                    <w:rPr>
                      <w:b/>
                    </w:rPr>
                    <w:t>2006-2017гг.</w:t>
                  </w:r>
                </w:p>
                <w:p w:rsidR="004A7542" w:rsidRPr="001448C6" w:rsidRDefault="00466D9A" w:rsidP="00466D9A">
                  <w:pPr>
                    <w:rPr>
                      <w:i/>
                    </w:rPr>
                  </w:pPr>
                  <w:r w:rsidRPr="001448C6">
                    <w:rPr>
                      <w:i/>
                    </w:rPr>
                    <w:t>Закончила с отличием.</w:t>
                  </w:r>
                </w:p>
                <w:p w:rsidR="001448C6" w:rsidRPr="00A85B6F" w:rsidRDefault="001448C6" w:rsidP="00466D9A"/>
                <w:p w:rsidR="004A7542" w:rsidRPr="00A85B6F" w:rsidRDefault="00466D9A" w:rsidP="00346ED4">
                  <w:r>
                    <w:t xml:space="preserve">С </w:t>
                  </w:r>
                  <w:r w:rsidRPr="001448C6">
                    <w:rPr>
                      <w:i/>
                    </w:rPr>
                    <w:t>2017</w:t>
                  </w:r>
                  <w:r>
                    <w:t xml:space="preserve"> года учусь в </w:t>
                  </w:r>
                  <w:r w:rsidRPr="001448C6">
                    <w:rPr>
                      <w:b/>
                    </w:rPr>
                    <w:t>Федеральном государственном автономном образовательном учреждении высшего образования «Национальном исследовательском университете «Высшая школа экономики».</w:t>
                  </w:r>
                </w:p>
              </w:tc>
            </w:tr>
          </w:tbl>
          <w:p w:rsidR="004A7542" w:rsidRPr="00A85B6F" w:rsidRDefault="004A7542" w:rsidP="00346ED4"/>
        </w:tc>
        <w:tc>
          <w:tcPr>
            <w:tcW w:w="5050" w:type="dxa"/>
            <w:tcBorders>
              <w:left w:val="single" w:sz="12" w:space="0" w:color="FFD556" w:themeColor="accent1"/>
            </w:tcBorders>
          </w:tcPr>
          <w:tbl>
            <w:tblPr>
              <w:tblW w:w="4972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Макетная таблица правой стороны"/>
            </w:tblPr>
            <w:tblGrid>
              <w:gridCol w:w="5007"/>
            </w:tblGrid>
            <w:tr w:rsidR="004A7542" w:rsidRPr="00A85B6F" w:rsidTr="00427E16">
              <w:trPr>
                <w:trHeight w:val="877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pPr w:leftFromText="180" w:rightFromText="180" w:vertAnchor="page" w:horzAnchor="margin" w:tblpY="7105"/>
                    <w:tblOverlap w:val="never"/>
                    <w:tblW w:w="4430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Макетная таблица контактных данных"/>
                  </w:tblPr>
                  <w:tblGrid>
                    <w:gridCol w:w="2215"/>
                    <w:gridCol w:w="2215"/>
                  </w:tblGrid>
                  <w:tr w:rsidR="00427E16" w:rsidRPr="00A85B6F" w:rsidTr="00427E16">
                    <w:trPr>
                      <w:trHeight w:val="628"/>
                    </w:trPr>
                    <w:tc>
                      <w:tcPr>
                        <w:tcW w:w="2215" w:type="dxa"/>
                        <w:tcMar>
                          <w:top w:w="288" w:type="dxa"/>
                          <w:bottom w:w="0" w:type="dxa"/>
                        </w:tcMar>
                      </w:tcPr>
                      <w:p w:rsidR="00427E16" w:rsidRPr="00A85B6F" w:rsidRDefault="00427E16" w:rsidP="00427E16">
                        <w:pPr>
                          <w:pStyle w:val="a8"/>
                        </w:pPr>
                        <w:r w:rsidRPr="00A85B6F">
                          <w:rPr>
                            <w:noProof/>
                            <w:lang w:eastAsia="ru-RU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1F1D8540" wp14:editId="4A8DB713">
                                  <wp:extent cx="329184" cy="329184"/>
                                  <wp:effectExtent l="0" t="0" r="0" b="0"/>
                                  <wp:docPr id="6" name="Группа 322" title="Значок электронной почты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Овал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Полилиния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7E940140" id="Группа 322" o:spid="_x0000_s1026" alt="Название: Значок электронной почты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DmCvVvQgwAAIk3AAAOAAAAAAAAAAAA&#10;AAAAAC4CAABkcnMvZTJvRG9jLnhtbFBLAQItABQABgAIAAAAIQBoRxvQ2AAAAAMBAAAPAAAAAAAA&#10;AAAAAAAAAJwOAABkcnMvZG93bnJldi54bWxQSwUGAAAAAAQABADzAAAAoQ8AAAAA&#10;">
                                  <v:oval id="Овал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Полилиния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215" w:type="dxa"/>
                        <w:tcMar>
                          <w:top w:w="288" w:type="dxa"/>
                          <w:bottom w:w="0" w:type="dxa"/>
                        </w:tcMar>
                      </w:tcPr>
                      <w:p w:rsidR="00427E16" w:rsidRPr="00A85B6F" w:rsidRDefault="00427E16" w:rsidP="00427E16">
                        <w:pPr>
                          <w:pStyle w:val="a8"/>
                        </w:pPr>
                        <w:r w:rsidRPr="00A85B6F">
                          <w:rPr>
                            <w:noProof/>
                            <w:lang w:eastAsia="ru-RU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9B5310A" wp14:editId="77271E00">
                                  <wp:extent cx="329184" cy="329184"/>
                                  <wp:effectExtent l="0" t="0" r="0" b="0"/>
                                  <wp:docPr id="304" name="Группа 303" title="Значок телефона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Овал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Полилиния 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22688310" id="Группа 303" o:spid="_x0000_s1026" alt="Название: Значок телефона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">
                                  <v:oval id="Овал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Полилиния 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27E16" w:rsidRPr="00A85B6F" w:rsidTr="00427E16">
                    <w:trPr>
                      <w:trHeight w:val="666"/>
                    </w:trPr>
                    <w:tc>
                      <w:tcPr>
                        <w:tcW w:w="2215" w:type="dxa"/>
                        <w:tcMar>
                          <w:top w:w="0" w:type="dxa"/>
                          <w:bottom w:w="0" w:type="dxa"/>
                        </w:tcMar>
                      </w:tcPr>
                      <w:p w:rsidR="00427E16" w:rsidRPr="008D569E" w:rsidRDefault="00427E16" w:rsidP="00427E1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lizazueva5@mail.ru</w:t>
                        </w:r>
                      </w:p>
                    </w:tc>
                    <w:tc>
                      <w:tcPr>
                        <w:tcW w:w="2215" w:type="dxa"/>
                        <w:tcMar>
                          <w:top w:w="0" w:type="dxa"/>
                          <w:bottom w:w="0" w:type="dxa"/>
                        </w:tcMar>
                      </w:tcPr>
                      <w:p w:rsidR="00427E16" w:rsidRDefault="00427E16" w:rsidP="00427E1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89855255982</w:t>
                        </w:r>
                      </w:p>
                      <w:p w:rsidR="00427E16" w:rsidRPr="008D569E" w:rsidRDefault="00427E16" w:rsidP="00427E16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p w:rsidR="004A7542" w:rsidRPr="00A85B6F" w:rsidRDefault="009638B7" w:rsidP="00346ED4">
                  <w:r>
                    <w:rPr>
                      <w:noProof/>
                    </w:rPr>
                    <w:drawing>
                      <wp:inline distT="0" distB="0" distL="0" distR="0">
                        <wp:extent cx="3530377" cy="4389120"/>
                        <wp:effectExtent l="0" t="0" r="0" b="0"/>
                        <wp:docPr id="12" name="Рисунок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Na-4zmSbYys.jp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37061" cy="43974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A7542" w:rsidRPr="00A85B6F" w:rsidTr="00C02132">
              <w:trPr>
                <w:trHeight w:val="402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4A7542" w:rsidRPr="00A85B6F" w:rsidRDefault="005B6C21" w:rsidP="004A7542">
                  <w:pPr>
                    <w:pStyle w:val="1"/>
                  </w:pPr>
                  <w:sdt>
                    <w:sdtPr>
                      <w:alias w:val="Опыт общественной работы или руководства:"/>
                      <w:tag w:val="Опыт общественной работы или руководства:"/>
                      <w:id w:val="-1093778966"/>
                      <w:placeholder>
                        <w:docPart w:val="B0465F9D118C4162BC9ABA85FBE3F94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ru-RU"/>
                        </w:rPr>
                        <w:t>Опыт общественной работы или руководства</w:t>
                      </w:r>
                    </w:sdtContent>
                  </w:sdt>
                </w:p>
                <w:p w:rsidR="008D569E" w:rsidRDefault="008D569E" w:rsidP="008D569E">
                  <w:pPr>
                    <w:pStyle w:val="2"/>
                  </w:pPr>
                  <w:r>
                    <w:t>Была волонтёром в детской организации «Солнечный круг» в 2015 году.</w:t>
                  </w:r>
                </w:p>
                <w:p w:rsidR="008D569E" w:rsidRPr="001448C6" w:rsidRDefault="008D569E" w:rsidP="008D569E">
                  <w:pPr>
                    <w:rPr>
                      <w:b/>
                    </w:rPr>
                  </w:pPr>
                  <w:r w:rsidRPr="001448C6">
                    <w:rPr>
                      <w:b/>
                    </w:rPr>
                    <w:t>Председатель школьного совета старшеклассников с 2016-2017г.</w:t>
                  </w:r>
                </w:p>
              </w:tc>
            </w:tr>
          </w:tbl>
          <w:p w:rsidR="004A7542" w:rsidRPr="00A85B6F" w:rsidRDefault="004A7542" w:rsidP="00346ED4"/>
        </w:tc>
      </w:tr>
    </w:tbl>
    <w:p w:rsidR="00EC26A6" w:rsidRPr="00EC26A6" w:rsidRDefault="00EC26A6" w:rsidP="009638B7">
      <w:pPr>
        <w:pStyle w:val="a7"/>
        <w:jc w:val="both"/>
      </w:pPr>
      <w:bookmarkStart w:id="0" w:name="_GoBack"/>
      <w:bookmarkEnd w:id="0"/>
    </w:p>
    <w:sectPr w:rsidR="00EC26A6" w:rsidRPr="00EC26A6" w:rsidSect="00CB6109">
      <w:footerReference w:type="default" r:id="rId10"/>
      <w:headerReference w:type="first" r:id="rId11"/>
      <w:pgSz w:w="11906" w:h="16838" w:code="9"/>
      <w:pgMar w:top="624" w:right="794" w:bottom="624" w:left="794" w:header="79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6C21" w:rsidRDefault="005B6C21" w:rsidP="004A7542">
      <w:pPr>
        <w:spacing w:after="0" w:line="240" w:lineRule="auto"/>
      </w:pPr>
      <w:r>
        <w:separator/>
      </w:r>
    </w:p>
  </w:endnote>
  <w:endnote w:type="continuationSeparator" w:id="0">
    <w:p w:rsidR="005B6C21" w:rsidRDefault="005B6C21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2D075C" w:rsidP="00853CE2">
        <w:pPr>
          <w:pStyle w:val="a5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9638B7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6C21" w:rsidRDefault="005B6C21" w:rsidP="004A7542">
      <w:pPr>
        <w:spacing w:after="0" w:line="240" w:lineRule="auto"/>
      </w:pPr>
      <w:r>
        <w:separator/>
      </w:r>
    </w:p>
  </w:footnote>
  <w:footnote w:type="continuationSeparator" w:id="0">
    <w:p w:rsidR="005B6C21" w:rsidRDefault="005B6C21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Введите свое имя:"/>
      <w:tag w:val="Введите свое имя:"/>
      <w:id w:val="1764105439"/>
      <w:placeholder>
        <w:docPart w:val="58FF89ED272B4C7A9C9001DE0EAA8EC5"/>
      </w:placeholder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:rsidR="00BD5EFB" w:rsidRDefault="00466D9A">
        <w:pPr>
          <w:pStyle w:val="a3"/>
        </w:pPr>
        <w:proofErr w:type="gramStart"/>
        <w:r>
          <w:t>зуева  елизавета</w:t>
        </w:r>
        <w:proofErr w:type="gramEnd"/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9E"/>
    <w:rsid w:val="001448C6"/>
    <w:rsid w:val="001C292B"/>
    <w:rsid w:val="00223656"/>
    <w:rsid w:val="002876BB"/>
    <w:rsid w:val="00293B83"/>
    <w:rsid w:val="002D075C"/>
    <w:rsid w:val="003E30F6"/>
    <w:rsid w:val="004045E2"/>
    <w:rsid w:val="00427E16"/>
    <w:rsid w:val="00454034"/>
    <w:rsid w:val="00466D9A"/>
    <w:rsid w:val="004A7542"/>
    <w:rsid w:val="0054665A"/>
    <w:rsid w:val="005B6C21"/>
    <w:rsid w:val="005B776A"/>
    <w:rsid w:val="006A3CE7"/>
    <w:rsid w:val="006F77C5"/>
    <w:rsid w:val="00851C41"/>
    <w:rsid w:val="00857F01"/>
    <w:rsid w:val="008D569E"/>
    <w:rsid w:val="009638B7"/>
    <w:rsid w:val="009E6224"/>
    <w:rsid w:val="00A62E32"/>
    <w:rsid w:val="00B90950"/>
    <w:rsid w:val="00BE5F21"/>
    <w:rsid w:val="00C02132"/>
    <w:rsid w:val="00CB6109"/>
    <w:rsid w:val="00E10171"/>
    <w:rsid w:val="00E8547D"/>
    <w:rsid w:val="00EC26A6"/>
    <w:rsid w:val="00EC7733"/>
    <w:rsid w:val="00ED1C71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028801"/>
  <w15:chartTrackingRefBased/>
  <w15:docId w15:val="{38022FF5-570F-4245-95E8-5C0A5D2A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ru-RU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0950"/>
  </w:style>
  <w:style w:type="paragraph" w:styleId="1">
    <w:name w:val="heading 1"/>
    <w:basedOn w:val="a"/>
    <w:next w:val="a"/>
    <w:link w:val="10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10">
    <w:name w:val="Заголовок 1 Знак"/>
    <w:basedOn w:val="a0"/>
    <w:link w:val="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a3">
    <w:name w:val="header"/>
    <w:basedOn w:val="a"/>
    <w:link w:val="a4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a4">
    <w:name w:val="Верхний колонтитул Знак"/>
    <w:basedOn w:val="a0"/>
    <w:link w:val="a3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a5">
    <w:name w:val="footer"/>
    <w:basedOn w:val="a"/>
    <w:link w:val="a6"/>
    <w:uiPriority w:val="99"/>
    <w:unhideWhenUsed/>
    <w:rsid w:val="004A7542"/>
    <w:pPr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7542"/>
  </w:style>
  <w:style w:type="paragraph" w:styleId="a7">
    <w:name w:val="No Spacing"/>
    <w:uiPriority w:val="11"/>
    <w:qFormat/>
    <w:rsid w:val="004A7542"/>
    <w:pPr>
      <w:spacing w:after="0" w:line="240" w:lineRule="auto"/>
    </w:pPr>
  </w:style>
  <w:style w:type="paragraph" w:customStyle="1" w:styleId="a8">
    <w:name w:val="Графический объект"/>
    <w:basedOn w:val="a"/>
    <w:next w:val="a"/>
    <w:link w:val="a9"/>
    <w:uiPriority w:val="10"/>
    <w:qFormat/>
    <w:rsid w:val="004A7542"/>
  </w:style>
  <w:style w:type="character" w:customStyle="1" w:styleId="a9">
    <w:name w:val="Графический объект (знак)"/>
    <w:basedOn w:val="a0"/>
    <w:link w:val="a8"/>
    <w:uiPriority w:val="10"/>
    <w:rsid w:val="004A7542"/>
  </w:style>
  <w:style w:type="character" w:styleId="aa">
    <w:name w:val="Placeholder Text"/>
    <w:basedOn w:val="a0"/>
    <w:uiPriority w:val="99"/>
    <w:semiHidden/>
    <w:rsid w:val="004A7542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50">
    <w:name w:val="Заголовок 5 Знак"/>
    <w:basedOn w:val="a0"/>
    <w:link w:val="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60">
    <w:name w:val="Заголовок 6 Знак"/>
    <w:basedOn w:val="a0"/>
    <w:link w:val="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ab">
    <w:name w:val="Intense Emphasis"/>
    <w:basedOn w:val="a0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ac">
    <w:name w:val="Intense Quote"/>
    <w:basedOn w:val="a"/>
    <w:next w:val="a"/>
    <w:link w:val="ad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ad">
    <w:name w:val="Выделенная цитата Знак"/>
    <w:basedOn w:val="a0"/>
    <w:link w:val="ac"/>
    <w:uiPriority w:val="30"/>
    <w:semiHidden/>
    <w:rsid w:val="002D075C"/>
    <w:rPr>
      <w:i/>
      <w:iCs/>
      <w:color w:val="806000" w:themeColor="accent4" w:themeShade="80"/>
    </w:rPr>
  </w:style>
  <w:style w:type="character" w:styleId="ae">
    <w:name w:val="Intense Reference"/>
    <w:basedOn w:val="a0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af">
    <w:name w:val="Block Text"/>
    <w:basedOn w:val="a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31">
    <w:name w:val="Body Text 3"/>
    <w:basedOn w:val="a"/>
    <w:link w:val="32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2D075C"/>
    <w:rPr>
      <w:szCs w:val="16"/>
    </w:rPr>
  </w:style>
  <w:style w:type="paragraph" w:styleId="af0">
    <w:name w:val="Balloon Text"/>
    <w:basedOn w:val="a"/>
    <w:link w:val="af1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2D075C"/>
    <w:rPr>
      <w:rFonts w:ascii="Segoe UI" w:hAnsi="Segoe UI" w:cs="Segoe UI"/>
      <w:szCs w:val="18"/>
    </w:rPr>
  </w:style>
  <w:style w:type="paragraph" w:styleId="33">
    <w:name w:val="Body Text Indent 3"/>
    <w:basedOn w:val="a"/>
    <w:link w:val="34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2D075C"/>
    <w:rPr>
      <w:szCs w:val="16"/>
    </w:rPr>
  </w:style>
  <w:style w:type="character" w:styleId="af2">
    <w:name w:val="annotation reference"/>
    <w:basedOn w:val="a0"/>
    <w:uiPriority w:val="99"/>
    <w:semiHidden/>
    <w:unhideWhenUsed/>
    <w:rsid w:val="002D075C"/>
    <w:rPr>
      <w:sz w:val="22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2D075C"/>
    <w:rPr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2D075C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2D075C"/>
    <w:rPr>
      <w:b/>
      <w:bCs/>
      <w:szCs w:val="20"/>
    </w:rPr>
  </w:style>
  <w:style w:type="paragraph" w:styleId="af7">
    <w:name w:val="Document Map"/>
    <w:basedOn w:val="a"/>
    <w:link w:val="af8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8">
    <w:name w:val="Схема документа Знак"/>
    <w:basedOn w:val="a0"/>
    <w:link w:val="af7"/>
    <w:uiPriority w:val="99"/>
    <w:semiHidden/>
    <w:rsid w:val="002D075C"/>
    <w:rPr>
      <w:rFonts w:ascii="Segoe UI" w:hAnsi="Segoe UI" w:cs="Segoe UI"/>
      <w:szCs w:val="16"/>
    </w:rPr>
  </w:style>
  <w:style w:type="paragraph" w:styleId="af9">
    <w:name w:val="endnote text"/>
    <w:basedOn w:val="a"/>
    <w:link w:val="afa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2D075C"/>
    <w:rPr>
      <w:szCs w:val="20"/>
    </w:rPr>
  </w:style>
  <w:style w:type="paragraph" w:styleId="21">
    <w:name w:val="envelope return"/>
    <w:basedOn w:val="a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b">
    <w:name w:val="footnote text"/>
    <w:basedOn w:val="a"/>
    <w:link w:val="afc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afc">
    <w:name w:val="Текст сноски Знак"/>
    <w:basedOn w:val="a0"/>
    <w:link w:val="afb"/>
    <w:uiPriority w:val="99"/>
    <w:semiHidden/>
    <w:rsid w:val="002D075C"/>
    <w:rPr>
      <w:szCs w:val="20"/>
    </w:rPr>
  </w:style>
  <w:style w:type="character" w:styleId="HTML">
    <w:name w:val="HTML Code"/>
    <w:basedOn w:val="a0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2D075C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afd">
    <w:name w:val="macro"/>
    <w:link w:val="afe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e">
    <w:name w:val="Текст макроса Знак"/>
    <w:basedOn w:val="a0"/>
    <w:link w:val="afd"/>
    <w:uiPriority w:val="99"/>
    <w:semiHidden/>
    <w:rsid w:val="002D075C"/>
    <w:rPr>
      <w:rFonts w:ascii="Consolas" w:hAnsi="Consolas"/>
      <w:szCs w:val="20"/>
    </w:rPr>
  </w:style>
  <w:style w:type="paragraph" w:styleId="aff">
    <w:name w:val="Plain Text"/>
    <w:basedOn w:val="a"/>
    <w:link w:val="aff0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aff0">
    <w:name w:val="Текст Знак"/>
    <w:basedOn w:val="a0"/>
    <w:link w:val="aff"/>
    <w:uiPriority w:val="99"/>
    <w:semiHidden/>
    <w:rsid w:val="002D075C"/>
    <w:rPr>
      <w:rFonts w:ascii="Consolas" w:hAnsi="Consolas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f1">
    <w:name w:val="caption"/>
    <w:basedOn w:val="a"/>
    <w:next w:val="a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aff2">
    <w:name w:val="TOC Heading"/>
    <w:basedOn w:val="1"/>
    <w:next w:val="a"/>
    <w:uiPriority w:val="39"/>
    <w:semiHidden/>
    <w:unhideWhenUsed/>
    <w:qFormat/>
    <w:rsid w:val="00B90950"/>
    <w:pPr>
      <w:outlineLvl w:val="9"/>
    </w:pPr>
  </w:style>
  <w:style w:type="paragraph" w:styleId="aff3">
    <w:name w:val="Message Header"/>
    <w:basedOn w:val="a"/>
    <w:link w:val="aff4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aff4">
    <w:name w:val="Шапка Знак"/>
    <w:basedOn w:val="a0"/>
    <w:link w:val="aff3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  <w:style w:type="table" w:styleId="aff5">
    <w:name w:val="Table Grid"/>
    <w:basedOn w:val="a1"/>
    <w:uiPriority w:val="39"/>
    <w:rsid w:val="00427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427E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54">
    <w:name w:val="List Table 5 Dark Accent 4"/>
    <w:basedOn w:val="a1"/>
    <w:uiPriority w:val="50"/>
    <w:rsid w:val="00427E1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a\AppData\Roaming\Microsoft\Templates\&#1040;&#1082;&#1082;&#1091;&#1088;&#1072;&#1090;&#1085;&#1086;&#1077;%20&#1088;&#1077;&#1079;&#1102;&#1084;&#1077;%20&#1086;&#1090;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B863327C2A843CF9C895033EEB657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308A2E-5C09-4F23-BE69-5E22E7CC5143}"/>
      </w:docPartPr>
      <w:docPartBody>
        <w:p w:rsidR="00000000" w:rsidRDefault="005B3003">
          <w:pPr>
            <w:pStyle w:val="2B863327C2A843CF9C895033EEB65746"/>
          </w:pPr>
          <w:r w:rsidRPr="002D589D">
            <w:rPr>
              <w:lang w:bidi="ru-RU"/>
            </w:rPr>
            <w:t>Навыки</w:t>
          </w:r>
        </w:p>
      </w:docPartBody>
    </w:docPart>
    <w:docPart>
      <w:docPartPr>
        <w:name w:val="48D368F0200947BB8F756CB2A90308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2C7B04-6B35-40D8-9E5E-471D3E43659F}"/>
      </w:docPartPr>
      <w:docPartBody>
        <w:p w:rsidR="00000000" w:rsidRDefault="005B3003">
          <w:pPr>
            <w:pStyle w:val="48D368F0200947BB8F756CB2A9030804"/>
          </w:pPr>
          <w:r w:rsidRPr="00A85B6F">
            <w:rPr>
              <w:lang w:bidi="ru-RU"/>
            </w:rPr>
            <w:t>Опыт работы</w:t>
          </w:r>
        </w:p>
      </w:docPartBody>
    </w:docPart>
    <w:docPart>
      <w:docPartPr>
        <w:name w:val="89ED6357AD424002BD691336F96A9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BC972D-FA35-4B58-B8B9-B608CD7F7801}"/>
      </w:docPartPr>
      <w:docPartBody>
        <w:p w:rsidR="00000000" w:rsidRDefault="005B3003">
          <w:pPr>
            <w:pStyle w:val="89ED6357AD424002BD691336F96A9479"/>
          </w:pPr>
          <w:r w:rsidRPr="00A85B6F">
            <w:rPr>
              <w:lang w:bidi="ru-RU"/>
            </w:rPr>
            <w:t>по</w:t>
          </w:r>
        </w:p>
      </w:docPartBody>
    </w:docPart>
    <w:docPart>
      <w:docPartPr>
        <w:name w:val="1C1EFB0F9F314A98A6963D2C30B48F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15CEAA-51BD-4085-BF22-28A6C3BE3E26}"/>
      </w:docPartPr>
      <w:docPartBody>
        <w:p w:rsidR="00000000" w:rsidRDefault="005B3003">
          <w:pPr>
            <w:pStyle w:val="1C1EFB0F9F314A98A6963D2C30B48FE8"/>
          </w:pPr>
          <w:r w:rsidRPr="00A85B6F">
            <w:rPr>
              <w:lang w:bidi="ru-RU"/>
            </w:rPr>
            <w:t>Образование</w:t>
          </w:r>
        </w:p>
      </w:docPartBody>
    </w:docPart>
    <w:docPart>
      <w:docPartPr>
        <w:name w:val="B0465F9D118C4162BC9ABA85FBE3F9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6BE9AB-6B84-4188-8B52-799070C4DA4F}"/>
      </w:docPartPr>
      <w:docPartBody>
        <w:p w:rsidR="00000000" w:rsidRDefault="005B3003">
          <w:pPr>
            <w:pStyle w:val="B0465F9D118C4162BC9ABA85FBE3F947"/>
          </w:pPr>
          <w:r w:rsidRPr="00A85B6F">
            <w:rPr>
              <w:lang w:bidi="ru-RU"/>
            </w:rPr>
            <w:t xml:space="preserve">Опыт общественной работы </w:t>
          </w:r>
          <w:r w:rsidRPr="00A85B6F">
            <w:rPr>
              <w:lang w:bidi="ru-RU"/>
            </w:rPr>
            <w:t>или руководства</w:t>
          </w:r>
        </w:p>
      </w:docPartBody>
    </w:docPart>
    <w:docPart>
      <w:docPartPr>
        <w:name w:val="58FF89ED272B4C7A9C9001DE0EAA8E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FF4FF2-21EB-4D37-8E93-5D657BB61001}"/>
      </w:docPartPr>
      <w:docPartBody>
        <w:p w:rsidR="00000000" w:rsidRDefault="0016357B" w:rsidP="0016357B">
          <w:pPr>
            <w:pStyle w:val="58FF89ED272B4C7A9C9001DE0EAA8EC5"/>
          </w:pPr>
          <w:r w:rsidRPr="00A85B6F">
            <w:rPr>
              <w:lang w:bidi="ru-RU"/>
            </w:rPr>
            <w:t>Опыт общественной работы или руководства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7B"/>
    <w:rsid w:val="0016357B"/>
    <w:rsid w:val="005B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B863327C2A843CF9C895033EEB65746">
    <w:name w:val="2B863327C2A843CF9C895033EEB65746"/>
  </w:style>
  <w:style w:type="paragraph" w:customStyle="1" w:styleId="262CE6494AA242DFB7973FC4F9D48B71">
    <w:name w:val="262CE6494AA242DFB7973FC4F9D48B71"/>
  </w:style>
  <w:style w:type="paragraph" w:customStyle="1" w:styleId="48D368F0200947BB8F756CB2A9030804">
    <w:name w:val="48D368F0200947BB8F756CB2A9030804"/>
  </w:style>
  <w:style w:type="paragraph" w:customStyle="1" w:styleId="784DB84673374C528A11E0CE2A7B0526">
    <w:name w:val="784DB84673374C528A11E0CE2A7B0526"/>
  </w:style>
  <w:style w:type="paragraph" w:customStyle="1" w:styleId="A72CB305DBFB4415A2DB5B29D0E3F1DB">
    <w:name w:val="A72CB305DBFB4415A2DB5B29D0E3F1DB"/>
  </w:style>
  <w:style w:type="paragraph" w:customStyle="1" w:styleId="75E23C033EF54310A047A71CE2946F43">
    <w:name w:val="75E23C033EF54310A047A71CE2946F43"/>
  </w:style>
  <w:style w:type="paragraph" w:customStyle="1" w:styleId="89ED6357AD424002BD691336F96A9479">
    <w:name w:val="89ED6357AD424002BD691336F96A9479"/>
  </w:style>
  <w:style w:type="paragraph" w:customStyle="1" w:styleId="8FD47430D5E84ABE8CB33E4DF124C11A">
    <w:name w:val="8FD47430D5E84ABE8CB33E4DF124C11A"/>
  </w:style>
  <w:style w:type="paragraph" w:customStyle="1" w:styleId="9EF729F5F089427B9CCE8FE865FB289F">
    <w:name w:val="9EF729F5F089427B9CCE8FE865FB289F"/>
  </w:style>
  <w:style w:type="paragraph" w:customStyle="1" w:styleId="9908C1326DE64AF184B127C5659571B5">
    <w:name w:val="9908C1326DE64AF184B127C5659571B5"/>
  </w:style>
  <w:style w:type="paragraph" w:customStyle="1" w:styleId="3614B0A5BE42475BB5BB60697F61C218">
    <w:name w:val="3614B0A5BE42475BB5BB60697F61C218"/>
  </w:style>
  <w:style w:type="paragraph" w:customStyle="1" w:styleId="ADACF1B6D9824362AC1F3D05A51B9C2D">
    <w:name w:val="ADACF1B6D9824362AC1F3D05A51B9C2D"/>
  </w:style>
  <w:style w:type="paragraph" w:customStyle="1" w:styleId="F1E682BD81DA4A35BFD4C78F13264060">
    <w:name w:val="F1E682BD81DA4A35BFD4C78F13264060"/>
  </w:style>
  <w:style w:type="paragraph" w:customStyle="1" w:styleId="1C1EFB0F9F314A98A6963D2C30B48FE8">
    <w:name w:val="1C1EFB0F9F314A98A6963D2C30B48FE8"/>
  </w:style>
  <w:style w:type="paragraph" w:customStyle="1" w:styleId="0E0024435AAA4D60844BD8BB02AB076A">
    <w:name w:val="0E0024435AAA4D60844BD8BB02AB076A"/>
  </w:style>
  <w:style w:type="paragraph" w:customStyle="1" w:styleId="6E2A4EC19D934584BAD7F3882BBDDC4D">
    <w:name w:val="6E2A4EC19D934584BAD7F3882BBDDC4D"/>
  </w:style>
  <w:style w:type="paragraph" w:customStyle="1" w:styleId="28FDC968C57A4029B2B76ECE1DCEFECD">
    <w:name w:val="28FDC968C57A4029B2B76ECE1DCEFECD"/>
  </w:style>
  <w:style w:type="paragraph" w:customStyle="1" w:styleId="03A89A3E9F1E4820B366D547E1B6E4DA">
    <w:name w:val="03A89A3E9F1E4820B366D547E1B6E4DA"/>
  </w:style>
  <w:style w:type="paragraph" w:customStyle="1" w:styleId="237C84A5F9FE4F128E81B8D57BA1569E">
    <w:name w:val="237C84A5F9FE4F128E81B8D57BA1569E"/>
  </w:style>
  <w:style w:type="paragraph" w:customStyle="1" w:styleId="8190DDE07737405393A15363F5067AFA">
    <w:name w:val="8190DDE07737405393A15363F5067AFA"/>
  </w:style>
  <w:style w:type="paragraph" w:customStyle="1" w:styleId="3F2C8DB0DDBA4595B903AC63AA5EECF0">
    <w:name w:val="3F2C8DB0DDBA4595B903AC63AA5EECF0"/>
  </w:style>
  <w:style w:type="paragraph" w:customStyle="1" w:styleId="81FD2A8E408F4A5293590F955BF28D15">
    <w:name w:val="81FD2A8E408F4A5293590F955BF28D15"/>
  </w:style>
  <w:style w:type="paragraph" w:customStyle="1" w:styleId="2272DC5B5F3B4B049F5ADB9828CA7C8F">
    <w:name w:val="2272DC5B5F3B4B049F5ADB9828CA7C8F"/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eastAsia="en-US"/>
    </w:rPr>
  </w:style>
  <w:style w:type="paragraph" w:customStyle="1" w:styleId="0B8A4900BF554578ABE59D01E098984F">
    <w:name w:val="0B8A4900BF554578ABE59D01E098984F"/>
  </w:style>
  <w:style w:type="paragraph" w:customStyle="1" w:styleId="423B6310344E47B18496064EBCB36A5B">
    <w:name w:val="423B6310344E47B18496064EBCB36A5B"/>
  </w:style>
  <w:style w:type="paragraph" w:customStyle="1" w:styleId="D1A377953222443391A3786612C98776">
    <w:name w:val="D1A377953222443391A3786612C98776"/>
  </w:style>
  <w:style w:type="paragraph" w:customStyle="1" w:styleId="E7B557C967E24E36B478704EE5AD349A">
    <w:name w:val="E7B557C967E24E36B478704EE5AD349A"/>
  </w:style>
  <w:style w:type="paragraph" w:customStyle="1" w:styleId="069B215A189740359E3F44F19179B15A">
    <w:name w:val="069B215A189740359E3F44F19179B15A"/>
  </w:style>
  <w:style w:type="paragraph" w:customStyle="1" w:styleId="7EF35BB2CA7645BCA5308A05D26B82B7">
    <w:name w:val="7EF35BB2CA7645BCA5308A05D26B82B7"/>
  </w:style>
  <w:style w:type="paragraph" w:customStyle="1" w:styleId="B0465F9D118C4162BC9ABA85FBE3F947">
    <w:name w:val="B0465F9D118C4162BC9ABA85FBE3F947"/>
  </w:style>
  <w:style w:type="paragraph" w:customStyle="1" w:styleId="25C1B9D5A4E64456A8FB9F7C9838FB5A">
    <w:name w:val="25C1B9D5A4E64456A8FB9F7C9838FB5A"/>
  </w:style>
  <w:style w:type="paragraph" w:customStyle="1" w:styleId="58FF89ED272B4C7A9C9001DE0EAA8EC5">
    <w:name w:val="58FF89ED272B4C7A9C9001DE0EAA8EC5"/>
    <w:rsid w:val="001635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зуева  елизавета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F93BFB-0309-445D-ACFD-C8D8B28FB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Аккуратное резюме от MOO.dotx</Template>
  <TotalTime>74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Zueva</dc:creator>
  <cp:keywords/>
  <dc:description/>
  <cp:lastModifiedBy>Liza Zueva</cp:lastModifiedBy>
  <cp:revision>1</cp:revision>
  <dcterms:created xsi:type="dcterms:W3CDTF">2018-02-02T19:20:00Z</dcterms:created>
  <dcterms:modified xsi:type="dcterms:W3CDTF">2018-02-02T20:34:00Z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